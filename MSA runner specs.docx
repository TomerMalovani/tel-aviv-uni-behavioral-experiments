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BF" w:rsidRDefault="00853CBF" w:rsidP="00EC611C">
      <w:pPr>
        <w:pStyle w:val="Title"/>
      </w:pPr>
      <w:r>
        <w:t>“MSA runner” app - specs</w:t>
      </w:r>
      <w:bookmarkStart w:id="0" w:name="_GoBack"/>
      <w:bookmarkEnd w:id="0"/>
    </w:p>
    <w:p w:rsidR="000B3A60" w:rsidRPr="00291A6B" w:rsidRDefault="000B3A60" w:rsidP="00C861D6">
      <w:pPr>
        <w:pStyle w:val="Heading1"/>
      </w:pPr>
      <w:r w:rsidRPr="00291A6B">
        <w:t xml:space="preserve">Basic </w:t>
      </w:r>
      <w:r w:rsidR="00C861D6">
        <w:t>features</w:t>
      </w:r>
    </w:p>
    <w:p w:rsidR="001E2722" w:rsidRDefault="00A540F1" w:rsidP="00855036">
      <w:r>
        <w:t>T</w:t>
      </w:r>
      <w:r w:rsidR="00323CA3">
        <w:t>he participant sees one or more lines of code at a time, and needs to type in the response to each line.</w:t>
      </w:r>
      <w:r w:rsidR="00855036">
        <w:t xml:space="preserve"> </w:t>
      </w:r>
    </w:p>
    <w:p w:rsidR="00723CEB" w:rsidRPr="005A5F50" w:rsidRDefault="00723CEB" w:rsidP="005A5F50">
      <w:pPr>
        <w:pStyle w:val="Heading2"/>
      </w:pPr>
      <w:r w:rsidRPr="005A5F50">
        <w:t>Terminology</w:t>
      </w:r>
    </w:p>
    <w:p w:rsidR="003766AC" w:rsidRDefault="003766AC" w:rsidP="00741CBA">
      <w:r w:rsidRPr="003766AC">
        <w:rPr>
          <w:b/>
          <w:bCs/>
        </w:rPr>
        <w:t>Stimulus:</w:t>
      </w:r>
      <w:r>
        <w:t xml:space="preserve"> </w:t>
      </w:r>
      <w:r w:rsidR="006D3EEC">
        <w:t xml:space="preserve">something </w:t>
      </w:r>
      <w:r w:rsidR="00741CBA">
        <w:t xml:space="preserve">that appears </w:t>
      </w:r>
      <w:r>
        <w:t>on screen</w:t>
      </w:r>
      <w:r w:rsidR="006D3EEC">
        <w:t xml:space="preserve"> </w:t>
      </w:r>
      <w:r w:rsidR="00741CBA">
        <w:t xml:space="preserve">in a given time point </w:t>
      </w:r>
      <w:r w:rsidR="006D3EEC">
        <w:t>(one or more lines of code)</w:t>
      </w:r>
      <w:r w:rsidR="007D5831">
        <w:t>.</w:t>
      </w:r>
    </w:p>
    <w:p w:rsidR="003766AC" w:rsidRPr="003766AC" w:rsidRDefault="003766AC" w:rsidP="003766AC">
      <w:r w:rsidRPr="003766AC">
        <w:rPr>
          <w:b/>
          <w:bCs/>
        </w:rPr>
        <w:t>Response:</w:t>
      </w:r>
      <w:r>
        <w:t xml:space="preserve"> what the participant types (on keyboard)</w:t>
      </w:r>
    </w:p>
    <w:p w:rsidR="00723CEB" w:rsidRDefault="00723CEB" w:rsidP="006D3EEC">
      <w:r w:rsidRPr="00886589">
        <w:rPr>
          <w:b/>
          <w:bCs/>
        </w:rPr>
        <w:t>Step:</w:t>
      </w:r>
      <w:r>
        <w:t xml:space="preserve"> </w:t>
      </w:r>
      <w:r w:rsidR="006D3EEC">
        <w:t>a combination</w:t>
      </w:r>
      <w:r w:rsidR="00136305">
        <w:t xml:space="preserve"> of a single stimulus and a single response</w:t>
      </w:r>
    </w:p>
    <w:p w:rsidR="00886589" w:rsidRDefault="00886589" w:rsidP="00886589">
      <w:r w:rsidRPr="00886589">
        <w:rPr>
          <w:b/>
          <w:bCs/>
        </w:rPr>
        <w:t xml:space="preserve">Program / trial: </w:t>
      </w:r>
      <w:r w:rsidR="00BD06D2">
        <w:t>a set of lines that are conceptually a single program.</w:t>
      </w:r>
    </w:p>
    <w:p w:rsidR="00723CEB" w:rsidRPr="00723CEB" w:rsidRDefault="00723CEB" w:rsidP="00BD06D2">
      <w:r w:rsidRPr="00BD06D2">
        <w:rPr>
          <w:b/>
          <w:bCs/>
        </w:rPr>
        <w:t>Session:</w:t>
      </w:r>
      <w:r>
        <w:t xml:space="preserve"> </w:t>
      </w:r>
      <w:r w:rsidR="00BD06D2">
        <w:t>T</w:t>
      </w:r>
      <w:r>
        <w:t>he whole experiment session</w:t>
      </w:r>
      <w:r w:rsidR="00EA6B4C">
        <w:t>, with several program.</w:t>
      </w:r>
    </w:p>
    <w:p w:rsidR="00723CEB" w:rsidRPr="00292C9C" w:rsidRDefault="00723CEB" w:rsidP="005A5F50">
      <w:pPr>
        <w:pStyle w:val="Heading2"/>
      </w:pPr>
      <w:r w:rsidRPr="00292C9C">
        <w:t>Responses</w:t>
      </w:r>
    </w:p>
    <w:p w:rsidR="00292C9C" w:rsidRDefault="00960174" w:rsidP="00723CEB">
      <w:pPr>
        <w:pStyle w:val="ListBullet"/>
      </w:pPr>
      <w:r>
        <w:t>Steps without response: the participant only types SPACE</w:t>
      </w:r>
    </w:p>
    <w:p w:rsidR="00960174" w:rsidRDefault="00960174" w:rsidP="00723CEB">
      <w:pPr>
        <w:pStyle w:val="ListBullet"/>
      </w:pPr>
      <w:r>
        <w:t>Steps with response:</w:t>
      </w:r>
    </w:p>
    <w:p w:rsidR="00D9447D" w:rsidRDefault="00960174" w:rsidP="00960174">
      <w:pPr>
        <w:pStyle w:val="ListBullet"/>
        <w:numPr>
          <w:ilvl w:val="0"/>
          <w:numId w:val="0"/>
        </w:numPr>
        <w:ind w:left="360"/>
      </w:pPr>
      <w:r>
        <w:t>Numerical responses: 1-9, “0” (means 10), the keys Q-P (= 11-20)</w:t>
      </w:r>
    </w:p>
    <w:p w:rsidR="00D9447D" w:rsidRDefault="00D9447D" w:rsidP="00D9447D">
      <w:pPr>
        <w:pStyle w:val="ListBullet"/>
        <w:numPr>
          <w:ilvl w:val="0"/>
          <w:numId w:val="0"/>
        </w:numPr>
        <w:ind w:left="360"/>
      </w:pPr>
      <w:r>
        <w:t>TAB means</w:t>
      </w:r>
      <w:r w:rsidR="00960174">
        <w:t xml:space="preserve"> “&lt;1”</w:t>
      </w:r>
    </w:p>
    <w:p w:rsidR="00960174" w:rsidRDefault="00D9447D" w:rsidP="00D9447D">
      <w:pPr>
        <w:pStyle w:val="ListBullet"/>
        <w:numPr>
          <w:ilvl w:val="0"/>
          <w:numId w:val="0"/>
        </w:numPr>
        <w:ind w:left="360"/>
      </w:pPr>
      <w:r>
        <w:t>Closing bracket (</w:t>
      </w:r>
      <w:r w:rsidR="00960174">
        <w:t>]</w:t>
      </w:r>
      <w:r>
        <w:t>) means</w:t>
      </w:r>
      <w:r w:rsidR="00960174">
        <w:t xml:space="preserve"> “&gt;20”</w:t>
      </w:r>
    </w:p>
    <w:p w:rsidR="00D53B3C" w:rsidRDefault="00D53B3C" w:rsidP="00D53B3C">
      <w:pPr>
        <w:pStyle w:val="ListBullet"/>
        <w:numPr>
          <w:ilvl w:val="0"/>
          <w:numId w:val="0"/>
        </w:numPr>
      </w:pPr>
      <w:r>
        <w:t>After the user clicks any response, a feedback sound is played.</w:t>
      </w:r>
    </w:p>
    <w:p w:rsidR="00F5514A" w:rsidRDefault="00A20BF1" w:rsidP="005A5F50">
      <w:pPr>
        <w:pStyle w:val="Heading2"/>
      </w:pPr>
      <w:r w:rsidRPr="0049605B">
        <w:t>Stimuli</w:t>
      </w:r>
    </w:p>
    <w:p w:rsidR="002518FC" w:rsidRPr="002518FC" w:rsidRDefault="002518FC" w:rsidP="002518FC">
      <w:pPr>
        <w:rPr>
          <w:b/>
          <w:bCs/>
        </w:rPr>
      </w:pPr>
      <w:r w:rsidRPr="002518FC">
        <w:rPr>
          <w:b/>
          <w:bCs/>
        </w:rPr>
        <w:t>When we’re in a step:</w:t>
      </w:r>
    </w:p>
    <w:p w:rsidR="00B652E0" w:rsidRDefault="00B275D5" w:rsidP="00016998">
      <w:pPr>
        <w:pStyle w:val="ListParagraph"/>
        <w:numPr>
          <w:ilvl w:val="0"/>
          <w:numId w:val="1"/>
        </w:numPr>
      </w:pPr>
      <w:r>
        <w:t>Lines appear in the middle of the screen. If there are multiple lines of code (e.g.</w:t>
      </w:r>
      <w:r w:rsidR="00016998">
        <w:t xml:space="preserve"> initializing several variables), they appear one below the other.</w:t>
      </w:r>
    </w:p>
    <w:p w:rsidR="0024153F" w:rsidRDefault="004052C3" w:rsidP="00B663C4">
      <w:pPr>
        <w:pStyle w:val="ListParagraph"/>
        <w:numPr>
          <w:ilvl w:val="0"/>
          <w:numId w:val="1"/>
        </w:numPr>
      </w:pPr>
      <w:r>
        <w:t xml:space="preserve">In “no response trials”, </w:t>
      </w:r>
      <w:r w:rsidR="00B663C4">
        <w:t>the text “&gt;&gt;&gt;&gt;&gt;&gt;” appears at the bottom of the screen.</w:t>
      </w:r>
    </w:p>
    <w:p w:rsidR="00BA16AA" w:rsidRDefault="002F1C36" w:rsidP="00016998">
      <w:pPr>
        <w:pStyle w:val="ListParagraph"/>
        <w:numPr>
          <w:ilvl w:val="0"/>
          <w:numId w:val="1"/>
        </w:numPr>
      </w:pPr>
      <w:r>
        <w:t>Progress bar at the top of the screen.</w:t>
      </w:r>
    </w:p>
    <w:p w:rsidR="002F1C36" w:rsidRDefault="002F1C36" w:rsidP="00016998">
      <w:pPr>
        <w:pStyle w:val="ListParagraph"/>
        <w:numPr>
          <w:ilvl w:val="0"/>
          <w:numId w:val="1"/>
        </w:numPr>
      </w:pPr>
      <w:r>
        <w:t>Nothing else appears on screen.</w:t>
      </w:r>
    </w:p>
    <w:p w:rsidR="00900AF5" w:rsidRPr="002518FC" w:rsidRDefault="00900AF5" w:rsidP="007950A0">
      <w:pPr>
        <w:spacing w:before="120"/>
        <w:rPr>
          <w:b/>
          <w:bCs/>
        </w:rPr>
      </w:pPr>
      <w:r>
        <w:rPr>
          <w:b/>
          <w:bCs/>
        </w:rPr>
        <w:t>Between programs</w:t>
      </w:r>
    </w:p>
    <w:p w:rsidR="00900AF5" w:rsidRDefault="00900AF5" w:rsidP="00900AF5">
      <w:pPr>
        <w:pStyle w:val="ListParagraph"/>
        <w:numPr>
          <w:ilvl w:val="0"/>
          <w:numId w:val="4"/>
        </w:numPr>
      </w:pPr>
      <w:r>
        <w:t>A fixed message</w:t>
      </w:r>
    </w:p>
    <w:p w:rsidR="00900AF5" w:rsidRDefault="00900AF5" w:rsidP="00900AF5">
      <w:pPr>
        <w:pStyle w:val="ListParagraph"/>
        <w:numPr>
          <w:ilvl w:val="0"/>
          <w:numId w:val="4"/>
        </w:numPr>
      </w:pPr>
      <w:r>
        <w:t>The “&gt;&gt;&gt;&gt;&gt;&gt;” text at the bottom</w:t>
      </w:r>
    </w:p>
    <w:p w:rsidR="00410E68" w:rsidRDefault="00410E68" w:rsidP="00900AF5">
      <w:pPr>
        <w:pStyle w:val="ListParagraph"/>
        <w:numPr>
          <w:ilvl w:val="0"/>
          <w:numId w:val="4"/>
        </w:numPr>
      </w:pPr>
      <w:r>
        <w:t>A grey text at the bottom-right, indicating the program number.</w:t>
      </w:r>
    </w:p>
    <w:p w:rsidR="00F90352" w:rsidRPr="0049605B" w:rsidRDefault="00F90352" w:rsidP="00F90352">
      <w:pPr>
        <w:pStyle w:val="Heading2"/>
      </w:pPr>
      <w:r>
        <w:t>Configuration</w:t>
      </w:r>
    </w:p>
    <w:p w:rsidR="00664507" w:rsidRDefault="00382333" w:rsidP="00ED4FE7">
      <w:r>
        <w:t xml:space="preserve">The programs appear in an input </w:t>
      </w:r>
      <w:r w:rsidR="001C2A95">
        <w:t>XLS/</w:t>
      </w:r>
      <w:r>
        <w:t>CSV file (</w:t>
      </w:r>
      <w:r w:rsidR="00926A6F">
        <w:t>whichever you prefer). See the</w:t>
      </w:r>
      <w:r w:rsidR="001C2A95">
        <w:t xml:space="preserve"> </w:t>
      </w:r>
      <w:r>
        <w:t>attached</w:t>
      </w:r>
      <w:r w:rsidR="00F8010A">
        <w:t xml:space="preserve"> </w:t>
      </w:r>
      <w:r w:rsidR="00926A6F">
        <w:t>config1.xlsx, I marked in red the columns with functional relevance.</w:t>
      </w:r>
    </w:p>
    <w:p w:rsidR="000A2846" w:rsidRDefault="000A2846" w:rsidP="00627892">
      <w:pPr>
        <w:pStyle w:val="ListParagraph"/>
        <w:numPr>
          <w:ilvl w:val="0"/>
          <w:numId w:val="4"/>
        </w:numPr>
      </w:pPr>
      <w:r>
        <w:t>The column “</w:t>
      </w:r>
      <w:proofErr w:type="spellStart"/>
      <w:r>
        <w:t>trial_code</w:t>
      </w:r>
      <w:proofErr w:type="spellEnd"/>
      <w:r>
        <w:t xml:space="preserve">” is the program ID. </w:t>
      </w:r>
      <w:r w:rsidR="00250319">
        <w:t xml:space="preserve">i.e. when it changes, it means a new program </w:t>
      </w:r>
      <w:r w:rsidR="0067108E">
        <w:t xml:space="preserve">has </w:t>
      </w:r>
      <w:r w:rsidR="00250319">
        <w:t>started.</w:t>
      </w:r>
      <w:r w:rsidR="006D6007">
        <w:t xml:space="preserve"> This is the ID that appears on the screen between programs.</w:t>
      </w:r>
    </w:p>
    <w:p w:rsidR="00627892" w:rsidRDefault="00627892" w:rsidP="00627892">
      <w:pPr>
        <w:pStyle w:val="ListParagraph"/>
        <w:numPr>
          <w:ilvl w:val="0"/>
          <w:numId w:val="4"/>
        </w:numPr>
      </w:pPr>
      <w:r>
        <w:t>The column “response needed” indicates whether the step requires a response or just clicking SPACE.</w:t>
      </w:r>
    </w:p>
    <w:p w:rsidR="00ED4FE7" w:rsidRPr="0049605B" w:rsidRDefault="005A1FB5" w:rsidP="00ED4FE7">
      <w:pPr>
        <w:pStyle w:val="Heading2"/>
      </w:pPr>
      <w:r>
        <w:t>Output file</w:t>
      </w:r>
    </w:p>
    <w:p w:rsidR="008B6A74" w:rsidRDefault="003432A7" w:rsidP="00383346">
      <w:r>
        <w:t xml:space="preserve">The output CSV should contain </w:t>
      </w:r>
      <w:r w:rsidR="004149C1">
        <w:t xml:space="preserve">all the columns from the input file, plus </w:t>
      </w:r>
      <w:r w:rsidR="00383346">
        <w:t xml:space="preserve">columns generated by </w:t>
      </w:r>
      <w:proofErr w:type="spellStart"/>
      <w:r w:rsidR="00383346">
        <w:t>jspsych</w:t>
      </w:r>
      <w:proofErr w:type="spellEnd"/>
      <w:r w:rsidR="00383346">
        <w:t>:</w:t>
      </w:r>
    </w:p>
    <w:p w:rsidR="00383346" w:rsidRDefault="00383346" w:rsidP="00383346">
      <w:pPr>
        <w:pStyle w:val="ListParagraph"/>
        <w:numPr>
          <w:ilvl w:val="0"/>
          <w:numId w:val="4"/>
        </w:numPr>
      </w:pPr>
      <w:proofErr w:type="spellStart"/>
      <w:r w:rsidRPr="000C6228">
        <w:rPr>
          <w:i/>
          <w:iCs/>
        </w:rPr>
        <w:t>rt</w:t>
      </w:r>
      <w:proofErr w:type="spellEnd"/>
      <w:r>
        <w:t xml:space="preserve">: the </w:t>
      </w:r>
      <w:r w:rsidR="000C6228">
        <w:t>reaction time</w:t>
      </w:r>
      <w:r w:rsidR="00DA7E5A">
        <w:t xml:space="preserve"> (how long it took to respond)</w:t>
      </w:r>
    </w:p>
    <w:p w:rsidR="00DA7E5A" w:rsidRDefault="00DA7E5A" w:rsidP="00383346">
      <w:pPr>
        <w:pStyle w:val="ListParagraph"/>
        <w:numPr>
          <w:ilvl w:val="0"/>
          <w:numId w:val="4"/>
        </w:numPr>
      </w:pPr>
      <w:r>
        <w:rPr>
          <w:i/>
          <w:iCs/>
        </w:rPr>
        <w:t>response</w:t>
      </w:r>
      <w:r w:rsidRPr="00DA7E5A">
        <w:t>:</w:t>
      </w:r>
      <w:r>
        <w:t xml:space="preserve"> the response key pressed by the participant</w:t>
      </w:r>
    </w:p>
    <w:p w:rsidR="00DA7E5A" w:rsidRDefault="00DA7E5A" w:rsidP="00383346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</w:rPr>
        <w:lastRenderedPageBreak/>
        <w:t>response_value</w:t>
      </w:r>
      <w:proofErr w:type="spellEnd"/>
      <w:r w:rsidRPr="00DA7E5A">
        <w:t>:</w:t>
      </w:r>
      <w:r>
        <w:t xml:space="preserve"> the numerical value that this key represents</w:t>
      </w:r>
      <w:r w:rsidR="0004369D">
        <w:t xml:space="preserve">, or the words “small” (for TAB) or “large” (for </w:t>
      </w:r>
      <w:r w:rsidR="00DC1E0F">
        <w:t>“</w:t>
      </w:r>
      <w:r w:rsidR="0004369D">
        <w:t>[</w:t>
      </w:r>
      <w:r w:rsidR="00DC1E0F">
        <w:t>“</w:t>
      </w:r>
      <w:r w:rsidR="0004369D">
        <w:t>)</w:t>
      </w:r>
      <w:r w:rsidR="00481687">
        <w:t>.</w:t>
      </w:r>
    </w:p>
    <w:p w:rsidR="00481687" w:rsidRPr="00481687" w:rsidRDefault="00481687" w:rsidP="00383346">
      <w:pPr>
        <w:pStyle w:val="ListParagraph"/>
        <w:numPr>
          <w:ilvl w:val="0"/>
          <w:numId w:val="4"/>
        </w:numPr>
      </w:pPr>
      <w:r w:rsidRPr="00481687">
        <w:t>Another</w:t>
      </w:r>
      <w:r>
        <w:t xml:space="preserve"> column (I forgot its name) which is the time since the session started.</w:t>
      </w:r>
    </w:p>
    <w:p w:rsidR="00EB516C" w:rsidRPr="00291A6B" w:rsidRDefault="00E50683" w:rsidP="00EB516C">
      <w:pPr>
        <w:pStyle w:val="Heading1"/>
      </w:pPr>
      <w:r>
        <w:t>F</w:t>
      </w:r>
      <w:r w:rsidR="00EB516C">
        <w:t>unctions</w:t>
      </w:r>
    </w:p>
    <w:p w:rsidR="00393A45" w:rsidRDefault="00336E1D" w:rsidP="00F5612B">
      <w:r>
        <w:t xml:space="preserve">Now the code may contain functions. </w:t>
      </w:r>
      <w:r w:rsidR="00EB4F51">
        <w:t>The text of main appears on the top half of the screen, the text of the function at the bottom.</w:t>
      </w:r>
      <w:r w:rsidR="00F5612B">
        <w:t xml:space="preserve"> There’s a horizontal line in the middle. Nothing else changes.</w:t>
      </w:r>
    </w:p>
    <w:p w:rsidR="00F5612B" w:rsidRDefault="00E94AF0" w:rsidP="00E94AF0">
      <w:pPr>
        <w:pStyle w:val="ListBullet"/>
      </w:pPr>
      <w:r>
        <w:t xml:space="preserve">The </w:t>
      </w:r>
      <w:proofErr w:type="spellStart"/>
      <w:r>
        <w:t>config</w:t>
      </w:r>
      <w:proofErr w:type="spellEnd"/>
      <w:r>
        <w:t xml:space="preserve"> file will now contain a “text2” column. In each step, text1 indicates what to show on top, text2 on bottom.</w:t>
      </w:r>
    </w:p>
    <w:p w:rsidR="00684B38" w:rsidRDefault="00684B38" w:rsidP="00D24B7E">
      <w:pPr>
        <w:pStyle w:val="ListBullet"/>
      </w:pPr>
      <w:r>
        <w:t xml:space="preserve">The script should auto-detect whether the </w:t>
      </w:r>
      <w:proofErr w:type="spellStart"/>
      <w:r>
        <w:t>config</w:t>
      </w:r>
      <w:proofErr w:type="spellEnd"/>
      <w:r>
        <w:t xml:space="preserve"> file contains a text2 column or not</w:t>
      </w:r>
      <w:r w:rsidR="00D24B7E">
        <w:t>. I</w:t>
      </w:r>
      <w:r>
        <w:t>f yes – run in functions mode.</w:t>
      </w:r>
      <w:r w:rsidR="00D24B7E">
        <w:t xml:space="preserve"> If no – run as described above in Section 1.</w:t>
      </w:r>
    </w:p>
    <w:p w:rsidR="009066E4" w:rsidRDefault="009066E4" w:rsidP="009066E4">
      <w:pPr>
        <w:pStyle w:val="ListBullet"/>
        <w:numPr>
          <w:ilvl w:val="0"/>
          <w:numId w:val="0"/>
        </w:numPr>
        <w:ind w:left="360" w:hanging="360"/>
      </w:pPr>
      <w:r>
        <w:t>See the attached file config_funcs</w:t>
      </w:r>
      <w:r w:rsidR="004A4D35">
        <w:t>.xlsx</w:t>
      </w:r>
    </w:p>
    <w:p w:rsidR="008E797A" w:rsidRDefault="00BC45C0" w:rsidP="005173BB">
      <w:pPr>
        <w:pStyle w:val="Heading1"/>
      </w:pPr>
      <w:r>
        <w:t>Loops</w:t>
      </w:r>
    </w:p>
    <w:p w:rsidR="008E797A" w:rsidRDefault="003C36F1" w:rsidP="008E797A">
      <w:pPr>
        <w:pStyle w:val="ListBullet"/>
        <w:numPr>
          <w:ilvl w:val="0"/>
          <w:numId w:val="0"/>
        </w:numPr>
        <w:ind w:left="360" w:hanging="360"/>
      </w:pPr>
      <w:r>
        <w:t xml:space="preserve">The </w:t>
      </w:r>
      <w:r w:rsidR="00B837A6">
        <w:t>code may contain loops (s</w:t>
      </w:r>
      <w:r w:rsidR="00D02277">
        <w:t>ee config-loops.xlsx)</w:t>
      </w:r>
    </w:p>
    <w:p w:rsidR="000B7E2C" w:rsidRDefault="000B7E2C" w:rsidP="008E797A">
      <w:pPr>
        <w:pStyle w:val="ListBullet"/>
        <w:numPr>
          <w:ilvl w:val="0"/>
          <w:numId w:val="0"/>
        </w:numPr>
        <w:ind w:left="360" w:hanging="360"/>
      </w:pPr>
      <w:r>
        <w:t>Some steps are loop, some are not. This is defined by the “</w:t>
      </w:r>
      <w:proofErr w:type="spellStart"/>
      <w:r>
        <w:t>is_loop</w:t>
      </w:r>
      <w:proofErr w:type="spellEnd"/>
      <w:r>
        <w:t xml:space="preserve">” column in the </w:t>
      </w:r>
      <w:proofErr w:type="spellStart"/>
      <w:r>
        <w:t>config</w:t>
      </w:r>
      <w:proofErr w:type="spellEnd"/>
      <w:r>
        <w:t xml:space="preserve"> file.</w:t>
      </w:r>
    </w:p>
    <w:p w:rsidR="00AC117A" w:rsidRDefault="00AC117A" w:rsidP="008326F3">
      <w:r>
        <w:t xml:space="preserve">If the step </w:t>
      </w:r>
      <w:r w:rsidR="00EB516C">
        <w:t>i</w:t>
      </w:r>
      <w:r w:rsidR="008326F3">
        <w:t>s not a loop, everything behaves as described above. If the step is a loop, the following changes occur:</w:t>
      </w:r>
    </w:p>
    <w:p w:rsidR="008326F3" w:rsidRDefault="008326F3" w:rsidP="008326F3">
      <w:pPr>
        <w:pStyle w:val="ListParagraph"/>
        <w:numPr>
          <w:ilvl w:val="0"/>
          <w:numId w:val="4"/>
        </w:numPr>
      </w:pPr>
      <w:r>
        <w:t>When the participant clicks a response, we don’t proceed to the next step but keep showing the same screen.</w:t>
      </w:r>
    </w:p>
    <w:p w:rsidR="008326F3" w:rsidRDefault="00762CFB" w:rsidP="00762CFB">
      <w:pPr>
        <w:pStyle w:val="ListParagraph"/>
        <w:numPr>
          <w:ilvl w:val="0"/>
          <w:numId w:val="4"/>
        </w:numPr>
      </w:pPr>
      <w:r>
        <w:t>We proceed when the participant clicks “end loop” (backspace key).</w:t>
      </w:r>
    </w:p>
    <w:p w:rsidR="00D02277" w:rsidRDefault="00635603" w:rsidP="00147EE4">
      <w:pPr>
        <w:pStyle w:val="ListParagraph"/>
        <w:numPr>
          <w:ilvl w:val="0"/>
          <w:numId w:val="4"/>
        </w:numPr>
      </w:pPr>
      <w:r>
        <w:t>Each loop will result in several lines in the CSV output file</w:t>
      </w:r>
      <w:r w:rsidR="00277965">
        <w:t xml:space="preserve"> (including the click on “end loop”, which is also a line)</w:t>
      </w:r>
      <w:r>
        <w:t xml:space="preserve">. They will all have the same step number, but please add </w:t>
      </w:r>
      <w:r w:rsidR="006F623D">
        <w:t>a “loop step” column, which is restarted to 1 in each new loop</w:t>
      </w:r>
      <w:r w:rsidR="0012122E">
        <w:t xml:space="preserve"> (and then 2, 3, etc.)</w:t>
      </w:r>
      <w:r w:rsidR="006F623D">
        <w:t>.</w:t>
      </w:r>
    </w:p>
    <w:p w:rsidR="000B5B9E" w:rsidRDefault="000B5B9E" w:rsidP="000B5B9E">
      <w:pPr>
        <w:pStyle w:val="Heading1"/>
      </w:pPr>
      <w:r>
        <w:t>Feedback</w:t>
      </w:r>
    </w:p>
    <w:p w:rsidR="00147EE4" w:rsidRDefault="000A4A93" w:rsidP="000B5B9E">
      <w:r>
        <w:t>Feedback mode is activated via a URL parameter “feedback=1”</w:t>
      </w:r>
      <w:r w:rsidR="00CA56EF">
        <w:t>.</w:t>
      </w:r>
    </w:p>
    <w:p w:rsidR="00AC6AF2" w:rsidRDefault="00CA56EF" w:rsidP="000459D8">
      <w:r>
        <w:t>In this mode, the participant gets feedback whenever they make a mistake</w:t>
      </w:r>
      <w:r w:rsidR="00817FA0">
        <w:t>.</w:t>
      </w:r>
    </w:p>
    <w:p w:rsidR="00AC6AF2" w:rsidRDefault="00AC6AF2" w:rsidP="009431FB">
      <w:r>
        <w:t>Note that in loops mode,</w:t>
      </w:r>
    </w:p>
    <w:p w:rsidR="00AC6AF2" w:rsidRDefault="00AC6AF2" w:rsidP="00AC6AF2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expected_response</w:t>
      </w:r>
      <w:proofErr w:type="spellEnd"/>
      <w:r>
        <w:t xml:space="preserve"> column contains several values, in accordance with the number of expected responses during this loop.</w:t>
      </w:r>
    </w:p>
    <w:p w:rsidR="00AC6AF2" w:rsidRPr="00EB516C" w:rsidRDefault="00D952BE" w:rsidP="00641653">
      <w:pPr>
        <w:pStyle w:val="ListParagraph"/>
        <w:numPr>
          <w:ilvl w:val="0"/>
          <w:numId w:val="4"/>
        </w:numPr>
      </w:pPr>
      <w:r>
        <w:t>The script should implicitly expect a BACKSPACE response at the end of the loop.</w:t>
      </w:r>
      <w:r w:rsidR="00FF6E39">
        <w:t xml:space="preserve"> </w:t>
      </w:r>
    </w:p>
    <w:p w:rsidR="000B5B9E" w:rsidRDefault="000B5B9E" w:rsidP="008E797A">
      <w:pPr>
        <w:pStyle w:val="ListBullet"/>
        <w:numPr>
          <w:ilvl w:val="0"/>
          <w:numId w:val="0"/>
        </w:numPr>
        <w:ind w:left="360" w:hanging="360"/>
      </w:pPr>
    </w:p>
    <w:p w:rsidR="00D23688" w:rsidRPr="00D23688" w:rsidRDefault="00E62A29" w:rsidP="008E797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How to show the </w:t>
      </w:r>
      <w:proofErr w:type="gramStart"/>
      <w:r>
        <w:rPr>
          <w:b/>
          <w:bCs/>
        </w:rPr>
        <w:t>feedback:</w:t>
      </w:r>
      <w:proofErr w:type="gramEnd"/>
    </w:p>
    <w:p w:rsidR="00D23688" w:rsidRDefault="00D23688" w:rsidP="00EB7C5F">
      <w:pPr>
        <w:pStyle w:val="ListBullet"/>
      </w:pPr>
      <w:r>
        <w:t xml:space="preserve">The format of the feedback text is always of the form “x=#”: “x” is the variable that was just updated (take from </w:t>
      </w:r>
      <w:proofErr w:type="spellStart"/>
      <w:r>
        <w:t>updated_var</w:t>
      </w:r>
      <w:proofErr w:type="spellEnd"/>
      <w:r>
        <w:t xml:space="preserve"> column in the </w:t>
      </w:r>
      <w:proofErr w:type="spellStart"/>
      <w:r>
        <w:t>config</w:t>
      </w:r>
      <w:proofErr w:type="spellEnd"/>
      <w:r>
        <w:t xml:space="preserve"> file), and “#” is the correct response (take from </w:t>
      </w:r>
      <w:proofErr w:type="spellStart"/>
      <w:r>
        <w:t>expected_response</w:t>
      </w:r>
      <w:proofErr w:type="spellEnd"/>
      <w:r>
        <w:t xml:space="preserve"> column in the </w:t>
      </w:r>
      <w:proofErr w:type="spellStart"/>
      <w:r>
        <w:t>config</w:t>
      </w:r>
      <w:proofErr w:type="spellEnd"/>
      <w:r>
        <w:t xml:space="preserve"> file).</w:t>
      </w:r>
    </w:p>
    <w:p w:rsidR="00D23688" w:rsidRDefault="00641653" w:rsidP="00B851A4">
      <w:pPr>
        <w:pStyle w:val="ListBullet"/>
        <w:numPr>
          <w:ilvl w:val="0"/>
          <w:numId w:val="0"/>
        </w:numPr>
        <w:ind w:left="360"/>
      </w:pPr>
      <w:r>
        <w:t>Exception: when we expected the user to hit BACKSPACE (end of loop) and he didn’t, the feedback will be just the text “loop ended”.</w:t>
      </w:r>
    </w:p>
    <w:p w:rsidR="00B851A4" w:rsidRDefault="00B851A4" w:rsidP="00B851A4">
      <w:pPr>
        <w:pStyle w:val="ListBullet"/>
        <w:numPr>
          <w:ilvl w:val="0"/>
          <w:numId w:val="0"/>
        </w:numPr>
        <w:ind w:left="360"/>
      </w:pPr>
      <w:r>
        <w:t>Under this text, print “Hit space to continue”</w:t>
      </w:r>
      <w:r w:rsidR="007A01FB">
        <w:t>.</w:t>
      </w:r>
    </w:p>
    <w:p w:rsidR="00B52164" w:rsidRDefault="00B52164" w:rsidP="00EA54E3">
      <w:pPr>
        <w:pStyle w:val="ListBullet"/>
      </w:pPr>
      <w:r>
        <w:t>The feedback text appears in a different color (</w:t>
      </w:r>
      <w:r w:rsidR="006B705B">
        <w:t>an easy-to-read green).</w:t>
      </w:r>
    </w:p>
    <w:p w:rsidR="00E62A29" w:rsidRDefault="00E62A29" w:rsidP="000A6ED6">
      <w:pPr>
        <w:pStyle w:val="ListBullet"/>
      </w:pPr>
      <w:r>
        <w:t xml:space="preserve">When feedback is needed following an error, don’t play </w:t>
      </w:r>
      <w:r w:rsidR="000A6ED6">
        <w:t>the standard “click” but a different sound (error.wav)</w:t>
      </w:r>
      <w:r w:rsidR="00455831">
        <w:t>.</w:t>
      </w:r>
    </w:p>
    <w:p w:rsidR="00AA3250" w:rsidRDefault="00B851A4" w:rsidP="002D666B">
      <w:pPr>
        <w:pStyle w:val="ListBullet"/>
      </w:pPr>
      <w:r>
        <w:t xml:space="preserve">After feedback was shown, the user needs to click space </w:t>
      </w:r>
      <w:r w:rsidR="00B74751">
        <w:t xml:space="preserve">to continue to the next step (which may be either the same </w:t>
      </w:r>
      <w:r w:rsidR="002D666B">
        <w:t xml:space="preserve">stimulus if we’re still in the </w:t>
      </w:r>
      <w:r w:rsidR="00B74751">
        <w:t>loop</w:t>
      </w:r>
      <w:r w:rsidR="002D666B">
        <w:t>,</w:t>
      </w:r>
      <w:r w:rsidR="00B74751">
        <w:t xml:space="preserve"> or a new </w:t>
      </w:r>
      <w:r w:rsidR="002D666B">
        <w:t>stimulus</w:t>
      </w:r>
      <w:r w:rsidR="00B74751">
        <w:t>).</w:t>
      </w:r>
    </w:p>
    <w:p w:rsidR="005D47FE" w:rsidRDefault="005D47FE" w:rsidP="005D47FE">
      <w:pPr>
        <w:pStyle w:val="ListBullet"/>
        <w:numPr>
          <w:ilvl w:val="0"/>
          <w:numId w:val="0"/>
        </w:numPr>
        <w:ind w:left="360" w:hanging="360"/>
      </w:pPr>
    </w:p>
    <w:sectPr w:rsidR="005D47FE" w:rsidSect="003967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5C2D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4F1FB2"/>
    <w:multiLevelType w:val="hybridMultilevel"/>
    <w:tmpl w:val="CCF8F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7AAF"/>
    <w:multiLevelType w:val="hybridMultilevel"/>
    <w:tmpl w:val="578C2118"/>
    <w:lvl w:ilvl="0" w:tplc="36D2942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23C0A"/>
    <w:multiLevelType w:val="hybridMultilevel"/>
    <w:tmpl w:val="2B105B14"/>
    <w:lvl w:ilvl="0" w:tplc="0AC8F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6C73"/>
    <w:multiLevelType w:val="hybridMultilevel"/>
    <w:tmpl w:val="7FA66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544A3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6A"/>
    <w:rsid w:val="00016998"/>
    <w:rsid w:val="0004369D"/>
    <w:rsid w:val="000459D8"/>
    <w:rsid w:val="000A2846"/>
    <w:rsid w:val="000A4A93"/>
    <w:rsid w:val="000A6ED6"/>
    <w:rsid w:val="000B3A60"/>
    <w:rsid w:val="000B5B9E"/>
    <w:rsid w:val="000B7E2C"/>
    <w:rsid w:val="000C6228"/>
    <w:rsid w:val="0012122E"/>
    <w:rsid w:val="00136305"/>
    <w:rsid w:val="00147EE4"/>
    <w:rsid w:val="001C2A95"/>
    <w:rsid w:val="001E2722"/>
    <w:rsid w:val="0021636F"/>
    <w:rsid w:val="002403AC"/>
    <w:rsid w:val="0024153F"/>
    <w:rsid w:val="00250319"/>
    <w:rsid w:val="002518FC"/>
    <w:rsid w:val="00277965"/>
    <w:rsid w:val="00291A6B"/>
    <w:rsid w:val="00292C9C"/>
    <w:rsid w:val="002D12F2"/>
    <w:rsid w:val="002D60ED"/>
    <w:rsid w:val="002D666B"/>
    <w:rsid w:val="002F1C36"/>
    <w:rsid w:val="002F49BA"/>
    <w:rsid w:val="00323CA3"/>
    <w:rsid w:val="00336E1D"/>
    <w:rsid w:val="003432A7"/>
    <w:rsid w:val="00361E2F"/>
    <w:rsid w:val="003766AC"/>
    <w:rsid w:val="00382333"/>
    <w:rsid w:val="00383346"/>
    <w:rsid w:val="00393A45"/>
    <w:rsid w:val="003967CF"/>
    <w:rsid w:val="003B364C"/>
    <w:rsid w:val="003C36F1"/>
    <w:rsid w:val="004052C3"/>
    <w:rsid w:val="00410E68"/>
    <w:rsid w:val="004149C1"/>
    <w:rsid w:val="00431896"/>
    <w:rsid w:val="00455831"/>
    <w:rsid w:val="00462009"/>
    <w:rsid w:val="00480454"/>
    <w:rsid w:val="00481687"/>
    <w:rsid w:val="00494600"/>
    <w:rsid w:val="0049605B"/>
    <w:rsid w:val="004A4D35"/>
    <w:rsid w:val="004E3614"/>
    <w:rsid w:val="004E5D21"/>
    <w:rsid w:val="005173BB"/>
    <w:rsid w:val="005A1FB5"/>
    <w:rsid w:val="005A5F50"/>
    <w:rsid w:val="005C4378"/>
    <w:rsid w:val="005D47FE"/>
    <w:rsid w:val="00627892"/>
    <w:rsid w:val="0063219E"/>
    <w:rsid w:val="00635603"/>
    <w:rsid w:val="00641653"/>
    <w:rsid w:val="0066116A"/>
    <w:rsid w:val="00664507"/>
    <w:rsid w:val="006672B7"/>
    <w:rsid w:val="0067108E"/>
    <w:rsid w:val="00684B38"/>
    <w:rsid w:val="006B705B"/>
    <w:rsid w:val="006D3EEC"/>
    <w:rsid w:val="006D6007"/>
    <w:rsid w:val="006F623D"/>
    <w:rsid w:val="00723CEB"/>
    <w:rsid w:val="00732A36"/>
    <w:rsid w:val="00741CBA"/>
    <w:rsid w:val="00762CFB"/>
    <w:rsid w:val="007950A0"/>
    <w:rsid w:val="007A01FB"/>
    <w:rsid w:val="007A6AFA"/>
    <w:rsid w:val="007D5831"/>
    <w:rsid w:val="007E03AE"/>
    <w:rsid w:val="00817FA0"/>
    <w:rsid w:val="008318D0"/>
    <w:rsid w:val="008326F3"/>
    <w:rsid w:val="00850762"/>
    <w:rsid w:val="00853CBF"/>
    <w:rsid w:val="00855036"/>
    <w:rsid w:val="00861CC0"/>
    <w:rsid w:val="00882EA5"/>
    <w:rsid w:val="00886589"/>
    <w:rsid w:val="008B6A74"/>
    <w:rsid w:val="008D0A25"/>
    <w:rsid w:val="008E797A"/>
    <w:rsid w:val="00900AF5"/>
    <w:rsid w:val="009066E4"/>
    <w:rsid w:val="009136B4"/>
    <w:rsid w:val="00926437"/>
    <w:rsid w:val="00926A6F"/>
    <w:rsid w:val="00941552"/>
    <w:rsid w:val="009431FB"/>
    <w:rsid w:val="00960174"/>
    <w:rsid w:val="00A20BF1"/>
    <w:rsid w:val="00A540F1"/>
    <w:rsid w:val="00AA3250"/>
    <w:rsid w:val="00AC117A"/>
    <w:rsid w:val="00AC6AF2"/>
    <w:rsid w:val="00B275D5"/>
    <w:rsid w:val="00B34E54"/>
    <w:rsid w:val="00B52164"/>
    <w:rsid w:val="00B652E0"/>
    <w:rsid w:val="00B663C4"/>
    <w:rsid w:val="00B74751"/>
    <w:rsid w:val="00B837A6"/>
    <w:rsid w:val="00B851A4"/>
    <w:rsid w:val="00BA16AA"/>
    <w:rsid w:val="00BA4BEA"/>
    <w:rsid w:val="00BC318D"/>
    <w:rsid w:val="00BC45C0"/>
    <w:rsid w:val="00BD06D2"/>
    <w:rsid w:val="00C07BB3"/>
    <w:rsid w:val="00C4181C"/>
    <w:rsid w:val="00C856F1"/>
    <w:rsid w:val="00C861D6"/>
    <w:rsid w:val="00CA56EF"/>
    <w:rsid w:val="00CE72BF"/>
    <w:rsid w:val="00D02277"/>
    <w:rsid w:val="00D23688"/>
    <w:rsid w:val="00D24B7E"/>
    <w:rsid w:val="00D53B3C"/>
    <w:rsid w:val="00D9447D"/>
    <w:rsid w:val="00D952BE"/>
    <w:rsid w:val="00DA2A3D"/>
    <w:rsid w:val="00DA4A4B"/>
    <w:rsid w:val="00DA7E5A"/>
    <w:rsid w:val="00DC1E0F"/>
    <w:rsid w:val="00DF2B89"/>
    <w:rsid w:val="00E31741"/>
    <w:rsid w:val="00E47551"/>
    <w:rsid w:val="00E50683"/>
    <w:rsid w:val="00E50CDB"/>
    <w:rsid w:val="00E62A29"/>
    <w:rsid w:val="00E920E6"/>
    <w:rsid w:val="00E94AF0"/>
    <w:rsid w:val="00EA54E3"/>
    <w:rsid w:val="00EA6B4C"/>
    <w:rsid w:val="00EB4F51"/>
    <w:rsid w:val="00EB516C"/>
    <w:rsid w:val="00EB7C5F"/>
    <w:rsid w:val="00EC611C"/>
    <w:rsid w:val="00ED4FE7"/>
    <w:rsid w:val="00F5514A"/>
    <w:rsid w:val="00F5612B"/>
    <w:rsid w:val="00F8010A"/>
    <w:rsid w:val="00F90352"/>
    <w:rsid w:val="00FF598A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603E"/>
  <w14:defaultImageDpi w14:val="330"/>
  <w15:chartTrackingRefBased/>
  <w15:docId w15:val="{5F4B7317-9C30-45AC-81CC-7FC4F5AF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A6B"/>
    <w:pPr>
      <w:keepNext/>
      <w:keepLines/>
      <w:numPr>
        <w:numId w:val="5"/>
      </w:numPr>
      <w:spacing w:before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F50"/>
    <w:pPr>
      <w:keepNext/>
      <w:keepLines/>
      <w:numPr>
        <w:ilvl w:val="1"/>
        <w:numId w:val="5"/>
      </w:numPr>
      <w:spacing w:before="120"/>
      <w:outlineLvl w:val="1"/>
    </w:pPr>
    <w:rPr>
      <w:rFonts w:eastAsiaTheme="majorEastAsia" w:cstheme="minorHAnsi"/>
      <w:b/>
      <w:bCs/>
      <w:i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45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45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45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45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45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45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45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3C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A6B"/>
    <w:rPr>
      <w:rFonts w:eastAsiaTheme="majorEastAsia" w:cstheme="minorHAnsi"/>
      <w:b/>
      <w:bCs/>
      <w:sz w:val="32"/>
      <w:szCs w:val="32"/>
    </w:rPr>
  </w:style>
  <w:style w:type="paragraph" w:styleId="ListBullet">
    <w:name w:val="List Bullet"/>
    <w:basedOn w:val="Normal"/>
    <w:uiPriority w:val="99"/>
    <w:unhideWhenUsed/>
    <w:rsid w:val="000B3A60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5F50"/>
    <w:rPr>
      <w:rFonts w:eastAsiaTheme="majorEastAsia" w:cstheme="minorHAnsi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4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4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4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4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4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4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4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D2985D72.dotm</Template>
  <TotalTime>42</TotalTime>
  <Pages>3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Dotan</dc:creator>
  <cp:keywords/>
  <dc:description/>
  <cp:lastModifiedBy>Dror Dotan</cp:lastModifiedBy>
  <cp:revision>133</cp:revision>
  <dcterms:created xsi:type="dcterms:W3CDTF">2022-03-22T08:32:00Z</dcterms:created>
  <dcterms:modified xsi:type="dcterms:W3CDTF">2022-03-22T09:14:00Z</dcterms:modified>
</cp:coreProperties>
</file>